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AB592A6" w14:textId="3036C1A4" w:rsidR="00702078" w:rsidRPr="005F5A01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Лабораторная работа №</w:t>
      </w:r>
      <w:r w:rsidR="00FF0558">
        <w:rPr>
          <w:rFonts w:cs="Times New Roman"/>
          <w:b/>
          <w:sz w:val="28"/>
          <w:szCs w:val="28"/>
          <w:lang w:val="ru-RU"/>
        </w:rPr>
        <w:t>8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По дисциплине: “Языки программирования”</w:t>
      </w:r>
    </w:p>
    <w:p w14:paraId="18D727B1" w14:textId="4AC0A3EE" w:rsidR="00FF055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Тема: “</w:t>
      </w:r>
      <w:r w:rsidR="00FF0558" w:rsidRPr="00FF0558">
        <w:rPr>
          <w:rFonts w:cs="Times New Roman"/>
          <w:sz w:val="28"/>
          <w:szCs w:val="28"/>
          <w:lang w:val="ru-BY"/>
        </w:rPr>
        <w:t>Основные понятия и определения. Этапы проектирования БД</w:t>
      </w:r>
      <w:r w:rsidR="00FF0558">
        <w:rPr>
          <w:rFonts w:cs="Times New Roman"/>
          <w:sz w:val="28"/>
          <w:szCs w:val="28"/>
          <w:lang w:val="ru-BY"/>
        </w:rPr>
        <w:t>”</w:t>
      </w:r>
    </w:p>
    <w:p w14:paraId="11A8F48D" w14:textId="660A502C" w:rsidR="00702078" w:rsidRPr="00E061DC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b/>
          <w:bCs/>
          <w:sz w:val="28"/>
          <w:szCs w:val="28"/>
          <w:lang w:val="ru-BY"/>
        </w:rPr>
        <w:t>Вариант №</w:t>
      </w:r>
      <w:r w:rsidR="00E061DC">
        <w:rPr>
          <w:rFonts w:cs="Times New Roman"/>
          <w:b/>
          <w:bCs/>
          <w:sz w:val="28"/>
          <w:szCs w:val="28"/>
          <w:lang w:val="ru-BY"/>
        </w:rPr>
        <w:t>9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ru-BY"/>
        </w:rPr>
      </w:pPr>
    </w:p>
    <w:p w14:paraId="5B3AF838" w14:textId="35426B7E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Выполнил</w:t>
      </w:r>
      <w:r w:rsidRPr="00702078">
        <w:rPr>
          <w:rFonts w:cs="Times New Roman"/>
          <w:sz w:val="28"/>
          <w:szCs w:val="28"/>
          <w:lang w:val="ru-BY"/>
        </w:rPr>
        <w:t xml:space="preserve">: студент 2 курса группы ПО-7              </w:t>
      </w:r>
      <w:r w:rsidR="00BF3596">
        <w:rPr>
          <w:rFonts w:cs="Times New Roman"/>
          <w:sz w:val="28"/>
          <w:szCs w:val="28"/>
          <w:lang w:val="ru-RU"/>
        </w:rPr>
        <w:t>Панкратов Роман Сергеевич</w:t>
      </w:r>
    </w:p>
    <w:p w14:paraId="00516D1D" w14:textId="16EA87E5" w:rsidR="00702078" w:rsidRPr="00E061DC" w:rsidRDefault="00702078" w:rsidP="00702078">
      <w:pPr>
        <w:ind w:left="4536"/>
        <w:rPr>
          <w:rFonts w:cs="Times New Roman"/>
          <w:sz w:val="28"/>
          <w:szCs w:val="28"/>
        </w:rPr>
      </w:pPr>
      <w:r w:rsidRPr="00702078">
        <w:rPr>
          <w:rFonts w:cs="Times New Roman"/>
          <w:b/>
          <w:sz w:val="28"/>
          <w:szCs w:val="28"/>
          <w:lang w:val="ru-BY"/>
        </w:rPr>
        <w:t xml:space="preserve">Проверила: </w:t>
      </w:r>
      <w:r w:rsidR="00E061DC" w:rsidRPr="00E061DC">
        <w:rPr>
          <w:rFonts w:cs="Times New Roman"/>
          <w:bCs/>
          <w:sz w:val="28"/>
          <w:szCs w:val="28"/>
          <w:lang w:val="ru-BY"/>
        </w:rPr>
        <w:t>Дряпко А. В.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5B5DCBEF" w14:textId="77777777" w:rsidR="00FF0558" w:rsidRPr="00702078" w:rsidRDefault="00FF0558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Брест 2021</w:t>
      </w:r>
    </w:p>
    <w:p w14:paraId="30E17744" w14:textId="5B52F026" w:rsidR="00E44AC2" w:rsidRPr="00E061DC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lastRenderedPageBreak/>
        <w:t>Цель работы</w:t>
      </w:r>
      <w:r w:rsidR="00FF0558" w:rsidRPr="00E061DC">
        <w:rPr>
          <w:lang w:val="ru-RU"/>
        </w:rPr>
        <w:t>:</w:t>
      </w:r>
    </w:p>
    <w:p w14:paraId="32389B2A" w14:textId="775A1413" w:rsidR="005F5A01" w:rsidRPr="00E061DC" w:rsidRDefault="005F5A01" w:rsidP="00702078">
      <w:pPr>
        <w:pStyle w:val="3"/>
        <w:spacing w:before="0" w:after="240" w:line="288" w:lineRule="auto"/>
        <w:rPr>
          <w:b w:val="0"/>
          <w:lang w:val="ru-RU"/>
        </w:rPr>
      </w:pPr>
      <w:r w:rsidRPr="005F5A01">
        <w:rPr>
          <w:rFonts w:cs="Times New Roman"/>
          <w:b w:val="0"/>
          <w:szCs w:val="28"/>
        </w:rPr>
        <w:t xml:space="preserve">Изучение </w:t>
      </w:r>
      <w:r w:rsidR="00FF0558" w:rsidRPr="00FF0558">
        <w:rPr>
          <w:rFonts w:cs="Times New Roman"/>
          <w:b w:val="0"/>
          <w:szCs w:val="28"/>
          <w:lang w:val="ru-RU"/>
        </w:rPr>
        <w:t>э</w:t>
      </w:r>
      <w:r w:rsidR="00FF0558" w:rsidRPr="00FF0558">
        <w:rPr>
          <w:rFonts w:cs="Times New Roman"/>
          <w:b w:val="0"/>
          <w:szCs w:val="28"/>
        </w:rPr>
        <w:t>тап</w:t>
      </w:r>
      <w:proofErr w:type="spellStart"/>
      <w:r w:rsidR="00FF0558">
        <w:rPr>
          <w:rFonts w:cs="Times New Roman"/>
          <w:b w:val="0"/>
          <w:szCs w:val="28"/>
          <w:lang w:val="ru-RU"/>
        </w:rPr>
        <w:t>о</w:t>
      </w:r>
      <w:r w:rsidR="00FF0558" w:rsidRPr="00FF0558">
        <w:rPr>
          <w:rFonts w:cs="Times New Roman"/>
          <w:b w:val="0"/>
          <w:szCs w:val="28"/>
          <w:lang w:val="ru-RU"/>
        </w:rPr>
        <w:t>в</w:t>
      </w:r>
      <w:proofErr w:type="spellEnd"/>
      <w:r w:rsidR="00FF0558" w:rsidRPr="00FF0558">
        <w:rPr>
          <w:rFonts w:cs="Times New Roman"/>
          <w:b w:val="0"/>
          <w:szCs w:val="28"/>
        </w:rPr>
        <w:t xml:space="preserve"> проектирования БД</w:t>
      </w:r>
      <w:r w:rsidR="00FF0558" w:rsidRPr="00FF0558">
        <w:rPr>
          <w:rFonts w:cs="Times New Roman"/>
          <w:b w:val="0"/>
          <w:szCs w:val="28"/>
          <w:lang w:val="ru-RU"/>
        </w:rPr>
        <w:t>.</w:t>
      </w:r>
    </w:p>
    <w:p w14:paraId="1248A362" w14:textId="6F4C407D" w:rsidR="00702078" w:rsidRPr="00FF0558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t>Общие требования</w:t>
      </w:r>
      <w:r w:rsidR="00FF0558" w:rsidRPr="00FF0558">
        <w:rPr>
          <w:lang w:val="ru-RU"/>
        </w:rPr>
        <w:t>:</w:t>
      </w:r>
    </w:p>
    <w:p w14:paraId="2B68A59D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</w:t>
      </w:r>
    </w:p>
    <w:p w14:paraId="68A6474F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предметную область (согласовать с преподавателем)</w:t>
      </w:r>
    </w:p>
    <w:p w14:paraId="4E0A8248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концептуального проектирования</w:t>
      </w:r>
    </w:p>
    <w:p w14:paraId="0434E32B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логического проектирования</w:t>
      </w:r>
    </w:p>
    <w:p w14:paraId="507C4BBA" w14:textId="64673E38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</w:t>
      </w:r>
    </w:p>
    <w:p w14:paraId="768252B7" w14:textId="1BFE57C6" w:rsidR="00FF0558" w:rsidRPr="00E061DC" w:rsidRDefault="00E061DC" w:rsidP="005F5A01">
      <w:pPr>
        <w:rPr>
          <w:rFonts w:ascii="Tinos" w:eastAsia="sans-serif" w:hAnsi="Tinos" w:cs="Tinos"/>
          <w:b/>
          <w:sz w:val="28"/>
          <w:szCs w:val="28"/>
          <w:lang w:val="ru-RU" w:eastAsia="zh-CN" w:bidi="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65E271" wp14:editId="75AACE1A">
            <wp:simplePos x="0" y="0"/>
            <wp:positionH relativeFrom="column">
              <wp:posOffset>3810</wp:posOffset>
            </wp:positionH>
            <wp:positionV relativeFrom="paragraph">
              <wp:posOffset>403225</wp:posOffset>
            </wp:positionV>
            <wp:extent cx="5674360" cy="6143625"/>
            <wp:effectExtent l="0" t="0" r="254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nos" w:eastAsia="sans-serif" w:hAnsi="Tinos" w:cs="Tinos"/>
          <w:b/>
          <w:sz w:val="28"/>
          <w:szCs w:val="28"/>
          <w:lang w:val="ru-BY" w:eastAsia="zh-CN" w:bidi="ar"/>
        </w:rPr>
        <w:t xml:space="preserve">Макет базы данных </w:t>
      </w:r>
      <w:r w:rsidRPr="00E061DC">
        <w:rPr>
          <w:rFonts w:ascii="Tinos" w:eastAsia="sans-serif" w:hAnsi="Tinos" w:cs="Tinos"/>
          <w:b/>
          <w:i/>
          <w:iCs/>
          <w:sz w:val="28"/>
          <w:szCs w:val="28"/>
          <w:lang w:val="ru-BY" w:eastAsia="zh-CN" w:bidi="ar"/>
        </w:rPr>
        <w:t>Банковская система</w:t>
      </w:r>
      <w:r w:rsidR="00FF0558" w:rsidRPr="00E061DC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:</w:t>
      </w:r>
      <w:bookmarkStart w:id="0" w:name="_GoBack"/>
      <w:bookmarkEnd w:id="0"/>
    </w:p>
    <w:p w14:paraId="693D2109" w14:textId="78317264" w:rsidR="00FF0558" w:rsidRPr="00E061DC" w:rsidRDefault="00FF0558" w:rsidP="005F5A01">
      <w:pPr>
        <w:rPr>
          <w:rFonts w:ascii="Tinos" w:eastAsia="sans-serif" w:hAnsi="Tinos" w:cs="Tinos"/>
          <w:b/>
          <w:sz w:val="28"/>
          <w:szCs w:val="28"/>
          <w:lang w:val="ru-RU" w:eastAsia="zh-CN" w:bidi="ar"/>
        </w:rPr>
      </w:pPr>
    </w:p>
    <w:p w14:paraId="06B25C6F" w14:textId="5BBAF501" w:rsidR="00306314" w:rsidRPr="00E061DC" w:rsidRDefault="00306314" w:rsidP="00E061DC">
      <w:pPr>
        <w:pStyle w:val="3"/>
        <w:rPr>
          <w:b w:val="0"/>
          <w:bCs w:val="0"/>
          <w:lang w:val="ru-BY"/>
        </w:rPr>
      </w:pPr>
      <w:r>
        <w:t>Вывод</w:t>
      </w:r>
      <w:r w:rsidR="005F5A01" w:rsidRPr="005F5A01">
        <w:rPr>
          <w:lang w:val="ru-RU"/>
        </w:rPr>
        <w:t>:</w:t>
      </w:r>
      <w:r w:rsidR="00E061DC">
        <w:rPr>
          <w:lang w:val="ru-BY"/>
        </w:rPr>
        <w:t xml:space="preserve"> </w:t>
      </w:r>
      <w:r w:rsidR="00E061DC">
        <w:rPr>
          <w:b w:val="0"/>
          <w:bCs w:val="0"/>
          <w:lang w:val="ru-BY"/>
        </w:rPr>
        <w:t>я преисполнился</w:t>
      </w:r>
    </w:p>
    <w:sectPr w:rsidR="00306314" w:rsidRPr="00E061DC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ans-serif">
    <w:altName w:val="Comfortaa 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75D0A"/>
    <w:rsid w:val="00192A2F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5F5A01"/>
    <w:rsid w:val="00640F06"/>
    <w:rsid w:val="006678DA"/>
    <w:rsid w:val="006921F3"/>
    <w:rsid w:val="00702078"/>
    <w:rsid w:val="0075799C"/>
    <w:rsid w:val="00802126"/>
    <w:rsid w:val="008C23A0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D92CD9"/>
    <w:rsid w:val="00E061DC"/>
    <w:rsid w:val="00E44AC2"/>
    <w:rsid w:val="00E96207"/>
    <w:rsid w:val="00F33640"/>
    <w:rsid w:val="00F466B4"/>
    <w:rsid w:val="00F8494A"/>
    <w:rsid w:val="00FD4E8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ru-BY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0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197B-DC2D-40E7-9690-6214B1B26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10</cp:revision>
  <cp:lastPrinted>2021-12-25T18:15:00Z</cp:lastPrinted>
  <dcterms:created xsi:type="dcterms:W3CDTF">2021-10-15T10:34:00Z</dcterms:created>
  <dcterms:modified xsi:type="dcterms:W3CDTF">2021-12-25T18:16:00Z</dcterms:modified>
</cp:coreProperties>
</file>