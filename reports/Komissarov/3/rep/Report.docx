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982E6B" w14:textId="77777777" w:rsidR="00702078" w:rsidRPr="00CA74F0" w:rsidRDefault="00702078" w:rsidP="00702078">
      <w:pPr>
        <w:jc w:val="center"/>
        <w:rPr>
          <w:rFonts w:cs="Times New Roman"/>
          <w:sz w:val="24"/>
          <w:szCs w:val="24"/>
          <w:lang/>
        </w:rPr>
      </w:pPr>
      <w:r w:rsidRPr="00CA74F0">
        <w:rPr>
          <w:rFonts w:cs="Times New Roman"/>
          <w:sz w:val="24"/>
          <w:szCs w:val="24"/>
          <w:lang/>
        </w:rPr>
        <w:t>Министерство образования Республики Беларусь</w:t>
      </w:r>
    </w:p>
    <w:p w14:paraId="7D39908A" w14:textId="77777777" w:rsidR="00702078" w:rsidRPr="00CA74F0" w:rsidRDefault="00702078" w:rsidP="00702078">
      <w:pPr>
        <w:jc w:val="center"/>
        <w:rPr>
          <w:rFonts w:cs="Times New Roman"/>
          <w:sz w:val="24"/>
          <w:szCs w:val="24"/>
          <w:lang/>
        </w:rPr>
      </w:pPr>
      <w:r w:rsidRPr="00CA74F0">
        <w:rPr>
          <w:rFonts w:cs="Times New Roman"/>
          <w:sz w:val="24"/>
          <w:szCs w:val="24"/>
          <w:lang/>
        </w:rPr>
        <w:t>УО «Брестский государственный технический университет»</w:t>
      </w:r>
    </w:p>
    <w:p w14:paraId="246AFDE3" w14:textId="77777777" w:rsidR="00702078" w:rsidRPr="00CA74F0" w:rsidRDefault="00702078" w:rsidP="00702078">
      <w:pPr>
        <w:jc w:val="center"/>
        <w:rPr>
          <w:rFonts w:cs="Times New Roman"/>
          <w:sz w:val="24"/>
          <w:szCs w:val="24"/>
          <w:lang/>
        </w:rPr>
      </w:pPr>
      <w:r w:rsidRPr="00CA74F0">
        <w:rPr>
          <w:rFonts w:cs="Times New Roman"/>
          <w:sz w:val="24"/>
          <w:szCs w:val="24"/>
          <w:lang/>
        </w:rPr>
        <w:t>Кафедра ИИТ</w:t>
      </w:r>
    </w:p>
    <w:p w14:paraId="379ABBC4" w14:textId="77777777" w:rsidR="00702078" w:rsidRPr="00CA74F0" w:rsidRDefault="00702078" w:rsidP="00702078">
      <w:pPr>
        <w:jc w:val="center"/>
        <w:rPr>
          <w:rFonts w:cs="Times New Roman"/>
          <w:sz w:val="24"/>
          <w:szCs w:val="24"/>
          <w:lang/>
        </w:rPr>
      </w:pPr>
    </w:p>
    <w:p w14:paraId="462220ED" w14:textId="77777777" w:rsidR="00702078" w:rsidRPr="00CA74F0" w:rsidRDefault="00702078" w:rsidP="00702078">
      <w:pPr>
        <w:jc w:val="center"/>
        <w:rPr>
          <w:rFonts w:cs="Times New Roman"/>
          <w:sz w:val="24"/>
          <w:szCs w:val="24"/>
          <w:lang/>
        </w:rPr>
      </w:pPr>
    </w:p>
    <w:p w14:paraId="2655EBF5" w14:textId="77777777" w:rsidR="00702078" w:rsidRPr="00CA74F0" w:rsidRDefault="00702078" w:rsidP="00702078">
      <w:pPr>
        <w:jc w:val="center"/>
        <w:rPr>
          <w:rFonts w:cs="Times New Roman"/>
          <w:sz w:val="24"/>
          <w:szCs w:val="24"/>
          <w:lang/>
        </w:rPr>
      </w:pPr>
    </w:p>
    <w:p w14:paraId="4949D0E6" w14:textId="77777777" w:rsidR="00702078" w:rsidRPr="00CA74F0" w:rsidRDefault="00702078" w:rsidP="00702078">
      <w:pPr>
        <w:jc w:val="center"/>
        <w:rPr>
          <w:rFonts w:cs="Times New Roman"/>
          <w:sz w:val="24"/>
          <w:szCs w:val="24"/>
          <w:lang/>
        </w:rPr>
      </w:pPr>
    </w:p>
    <w:p w14:paraId="2FDFD88E" w14:textId="430AAFEB" w:rsidR="00702078" w:rsidRDefault="00702078" w:rsidP="00702078">
      <w:pPr>
        <w:jc w:val="center"/>
        <w:rPr>
          <w:rFonts w:cs="Times New Roman"/>
          <w:sz w:val="24"/>
          <w:szCs w:val="24"/>
          <w:lang/>
        </w:rPr>
      </w:pPr>
    </w:p>
    <w:p w14:paraId="0C0B98E6" w14:textId="77777777" w:rsidR="00CA74F0" w:rsidRPr="00CA74F0" w:rsidRDefault="00CA74F0" w:rsidP="00702078">
      <w:pPr>
        <w:jc w:val="center"/>
        <w:rPr>
          <w:rFonts w:cs="Times New Roman"/>
          <w:sz w:val="24"/>
          <w:szCs w:val="24"/>
          <w:lang/>
        </w:rPr>
      </w:pPr>
    </w:p>
    <w:p w14:paraId="398380A0" w14:textId="77777777" w:rsidR="00702078" w:rsidRPr="00CA74F0" w:rsidRDefault="00702078" w:rsidP="00702078">
      <w:pPr>
        <w:jc w:val="center"/>
        <w:rPr>
          <w:rFonts w:cs="Times New Roman"/>
          <w:sz w:val="24"/>
          <w:szCs w:val="24"/>
          <w:lang/>
        </w:rPr>
      </w:pPr>
    </w:p>
    <w:p w14:paraId="04EA4715" w14:textId="77777777" w:rsidR="00702078" w:rsidRPr="00CA74F0" w:rsidRDefault="00702078" w:rsidP="00702078">
      <w:pPr>
        <w:jc w:val="center"/>
        <w:rPr>
          <w:rFonts w:cs="Times New Roman"/>
          <w:sz w:val="24"/>
          <w:szCs w:val="24"/>
          <w:lang/>
        </w:rPr>
      </w:pPr>
    </w:p>
    <w:p w14:paraId="2AB592A6" w14:textId="4A12F994" w:rsidR="00702078" w:rsidRPr="00CA74F0" w:rsidRDefault="00702078" w:rsidP="00702078">
      <w:pPr>
        <w:jc w:val="center"/>
        <w:rPr>
          <w:rFonts w:cs="Times New Roman"/>
          <w:sz w:val="24"/>
          <w:szCs w:val="24"/>
          <w:lang/>
        </w:rPr>
      </w:pPr>
      <w:r w:rsidRPr="00CA74F0">
        <w:rPr>
          <w:rFonts w:cs="Times New Roman"/>
          <w:sz w:val="24"/>
          <w:szCs w:val="24"/>
          <w:lang/>
        </w:rPr>
        <w:t>Лабораторная работа №3</w:t>
      </w:r>
    </w:p>
    <w:p w14:paraId="12C7AF9E" w14:textId="77777777" w:rsidR="00702078" w:rsidRPr="00CA74F0" w:rsidRDefault="00702078" w:rsidP="00702078">
      <w:pPr>
        <w:jc w:val="center"/>
        <w:rPr>
          <w:rFonts w:cs="Times New Roman"/>
          <w:sz w:val="24"/>
          <w:szCs w:val="24"/>
          <w:lang/>
        </w:rPr>
      </w:pPr>
      <w:r w:rsidRPr="00CA74F0">
        <w:rPr>
          <w:rFonts w:cs="Times New Roman"/>
          <w:sz w:val="24"/>
          <w:szCs w:val="24"/>
          <w:lang/>
        </w:rPr>
        <w:t>По дисциплине: “Языки программирования”</w:t>
      </w:r>
    </w:p>
    <w:p w14:paraId="11A8F48D" w14:textId="4A20A6DD" w:rsidR="00702078" w:rsidRPr="00CA74F0" w:rsidRDefault="00702078" w:rsidP="00702078">
      <w:pPr>
        <w:spacing w:line="360" w:lineRule="auto"/>
        <w:jc w:val="center"/>
        <w:rPr>
          <w:rFonts w:cs="Times New Roman"/>
          <w:sz w:val="24"/>
          <w:szCs w:val="24"/>
          <w:lang w:val="ru-RU"/>
        </w:rPr>
      </w:pPr>
      <w:r w:rsidRPr="00CA74F0">
        <w:rPr>
          <w:rFonts w:cs="Times New Roman"/>
          <w:sz w:val="24"/>
          <w:szCs w:val="24"/>
          <w:lang/>
        </w:rPr>
        <w:t>Тема: “Перегрузка операций. Исключения”</w:t>
      </w:r>
      <w:r w:rsidRPr="00CA74F0">
        <w:rPr>
          <w:rFonts w:cs="Times New Roman"/>
          <w:sz w:val="24"/>
          <w:szCs w:val="24"/>
          <w:lang/>
        </w:rPr>
        <w:cr/>
      </w:r>
      <w:r w:rsidRPr="00CA74F0">
        <w:rPr>
          <w:rFonts w:cs="Times New Roman"/>
          <w:bCs/>
          <w:sz w:val="24"/>
          <w:szCs w:val="24"/>
          <w:lang/>
        </w:rPr>
        <w:t>Вариант №</w:t>
      </w:r>
      <w:r w:rsidR="00CA74F0">
        <w:rPr>
          <w:rFonts w:cs="Times New Roman"/>
          <w:bCs/>
          <w:sz w:val="24"/>
          <w:szCs w:val="24"/>
          <w:lang w:val="ru-RU"/>
        </w:rPr>
        <w:t>6</w:t>
      </w:r>
    </w:p>
    <w:p w14:paraId="19BA88E3" w14:textId="77777777" w:rsidR="00702078" w:rsidRPr="00CA74F0" w:rsidRDefault="00702078" w:rsidP="00702078">
      <w:pPr>
        <w:jc w:val="center"/>
        <w:rPr>
          <w:rFonts w:cs="Times New Roman"/>
          <w:sz w:val="24"/>
          <w:szCs w:val="24"/>
          <w:lang/>
        </w:rPr>
      </w:pPr>
    </w:p>
    <w:p w14:paraId="242220C4" w14:textId="77777777" w:rsidR="00702078" w:rsidRPr="00CA74F0" w:rsidRDefault="00702078" w:rsidP="00702078">
      <w:pPr>
        <w:jc w:val="center"/>
        <w:rPr>
          <w:rFonts w:cs="Times New Roman"/>
          <w:sz w:val="24"/>
          <w:szCs w:val="24"/>
          <w:lang/>
        </w:rPr>
      </w:pPr>
    </w:p>
    <w:p w14:paraId="4C4FD0CD" w14:textId="77777777" w:rsidR="00702078" w:rsidRPr="00CA74F0" w:rsidRDefault="00702078" w:rsidP="00702078">
      <w:pPr>
        <w:jc w:val="center"/>
        <w:rPr>
          <w:rFonts w:cs="Times New Roman"/>
          <w:sz w:val="24"/>
          <w:szCs w:val="24"/>
          <w:lang/>
        </w:rPr>
      </w:pPr>
    </w:p>
    <w:p w14:paraId="2D0A1AE5" w14:textId="33F570D1" w:rsidR="00702078" w:rsidRDefault="00702078" w:rsidP="00702078">
      <w:pPr>
        <w:jc w:val="center"/>
        <w:rPr>
          <w:rFonts w:cs="Times New Roman"/>
          <w:sz w:val="24"/>
          <w:szCs w:val="24"/>
          <w:lang/>
        </w:rPr>
      </w:pPr>
    </w:p>
    <w:p w14:paraId="69F5E3C8" w14:textId="77777777" w:rsidR="00CA74F0" w:rsidRPr="00CA74F0" w:rsidRDefault="00CA74F0" w:rsidP="00702078">
      <w:pPr>
        <w:jc w:val="center"/>
        <w:rPr>
          <w:rFonts w:cs="Times New Roman"/>
          <w:sz w:val="24"/>
          <w:szCs w:val="24"/>
          <w:lang/>
        </w:rPr>
      </w:pPr>
    </w:p>
    <w:p w14:paraId="77B69589" w14:textId="77777777" w:rsidR="00702078" w:rsidRPr="00CA74F0" w:rsidRDefault="00702078" w:rsidP="00702078">
      <w:pPr>
        <w:jc w:val="center"/>
        <w:rPr>
          <w:rFonts w:cs="Times New Roman"/>
          <w:sz w:val="24"/>
          <w:szCs w:val="24"/>
          <w:lang/>
        </w:rPr>
      </w:pPr>
    </w:p>
    <w:p w14:paraId="32939A83" w14:textId="77777777" w:rsidR="00702078" w:rsidRPr="00CA74F0" w:rsidRDefault="00702078" w:rsidP="00702078">
      <w:pPr>
        <w:jc w:val="center"/>
        <w:rPr>
          <w:rFonts w:cs="Times New Roman"/>
          <w:sz w:val="24"/>
          <w:szCs w:val="24"/>
          <w:lang/>
        </w:rPr>
      </w:pPr>
    </w:p>
    <w:p w14:paraId="639B633D" w14:textId="77777777" w:rsidR="00702078" w:rsidRPr="00CA74F0" w:rsidRDefault="00702078" w:rsidP="00702078">
      <w:pPr>
        <w:rPr>
          <w:rFonts w:cs="Times New Roman"/>
          <w:sz w:val="24"/>
          <w:szCs w:val="24"/>
          <w:lang/>
        </w:rPr>
      </w:pPr>
    </w:p>
    <w:p w14:paraId="749CF89D" w14:textId="77777777" w:rsidR="00CA74F0" w:rsidRDefault="00702078" w:rsidP="00CA74F0">
      <w:pPr>
        <w:ind w:left="6266"/>
        <w:rPr>
          <w:rFonts w:cs="Times New Roman"/>
          <w:sz w:val="24"/>
          <w:szCs w:val="24"/>
          <w:lang/>
        </w:rPr>
      </w:pPr>
      <w:r w:rsidRPr="00CA74F0">
        <w:rPr>
          <w:rFonts w:cs="Times New Roman"/>
          <w:sz w:val="24"/>
          <w:szCs w:val="24"/>
          <w:lang/>
        </w:rPr>
        <w:t xml:space="preserve">Выполнил: студент 2 курса </w:t>
      </w:r>
    </w:p>
    <w:p w14:paraId="5E09557D" w14:textId="77777777" w:rsidR="00CA74F0" w:rsidRDefault="00702078" w:rsidP="00CA74F0">
      <w:pPr>
        <w:ind w:left="6266"/>
        <w:rPr>
          <w:rFonts w:cs="Times New Roman"/>
          <w:sz w:val="24"/>
          <w:szCs w:val="24"/>
          <w:lang/>
        </w:rPr>
      </w:pPr>
      <w:r w:rsidRPr="00CA74F0">
        <w:rPr>
          <w:rFonts w:cs="Times New Roman"/>
          <w:sz w:val="24"/>
          <w:szCs w:val="24"/>
          <w:lang/>
        </w:rPr>
        <w:t>группы ПО-7</w:t>
      </w:r>
    </w:p>
    <w:p w14:paraId="466F9DEF" w14:textId="77777777" w:rsidR="00CA74F0" w:rsidRDefault="00CA74F0" w:rsidP="00CA74F0">
      <w:pPr>
        <w:ind w:left="6266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Комиссаров Андрей</w:t>
      </w:r>
    </w:p>
    <w:p w14:paraId="00516D1D" w14:textId="0490EA0D" w:rsidR="00702078" w:rsidRPr="00CA74F0" w:rsidRDefault="00702078" w:rsidP="00CA74F0">
      <w:pPr>
        <w:ind w:left="6266"/>
        <w:rPr>
          <w:rFonts w:cs="Times New Roman"/>
          <w:sz w:val="24"/>
          <w:szCs w:val="24"/>
          <w:lang/>
        </w:rPr>
      </w:pPr>
      <w:r w:rsidRPr="00CA74F0">
        <w:rPr>
          <w:rFonts w:cs="Times New Roman"/>
          <w:sz w:val="24"/>
          <w:szCs w:val="24"/>
          <w:lang/>
        </w:rPr>
        <w:t xml:space="preserve">Проверила: </w:t>
      </w:r>
      <w:r w:rsidRPr="00CA74F0">
        <w:rPr>
          <w:rFonts w:cs="Times New Roman"/>
          <w:bCs/>
          <w:sz w:val="24"/>
          <w:szCs w:val="24"/>
          <w:lang/>
        </w:rPr>
        <w:t>Дряпко А. В.</w:t>
      </w:r>
    </w:p>
    <w:p w14:paraId="2A8D7D52" w14:textId="1930520A" w:rsidR="00702078" w:rsidRPr="00CA74F0" w:rsidRDefault="00702078" w:rsidP="00702078">
      <w:pPr>
        <w:spacing w:before="240" w:after="0"/>
        <w:jc w:val="center"/>
        <w:rPr>
          <w:rFonts w:cs="Times New Roman"/>
          <w:sz w:val="24"/>
          <w:szCs w:val="24"/>
          <w:lang/>
        </w:rPr>
      </w:pPr>
    </w:p>
    <w:p w14:paraId="5031EA26" w14:textId="77777777" w:rsidR="00702078" w:rsidRPr="00CA74F0" w:rsidRDefault="00702078" w:rsidP="00702078">
      <w:pPr>
        <w:spacing w:before="720"/>
        <w:rPr>
          <w:rFonts w:cs="Times New Roman"/>
          <w:sz w:val="24"/>
          <w:szCs w:val="24"/>
          <w:lang/>
        </w:rPr>
      </w:pPr>
    </w:p>
    <w:p w14:paraId="25F0A6E5" w14:textId="77777777" w:rsidR="00702078" w:rsidRPr="00CA74F0" w:rsidRDefault="00702078" w:rsidP="00702078">
      <w:pPr>
        <w:spacing w:before="600"/>
        <w:jc w:val="center"/>
        <w:rPr>
          <w:rFonts w:cs="Times New Roman"/>
          <w:sz w:val="24"/>
          <w:szCs w:val="24"/>
          <w:lang/>
        </w:rPr>
      </w:pPr>
      <w:r w:rsidRPr="00CA74F0">
        <w:rPr>
          <w:rFonts w:cs="Times New Roman"/>
          <w:sz w:val="24"/>
          <w:szCs w:val="24"/>
          <w:lang/>
        </w:rPr>
        <w:t>Брест 2021</w:t>
      </w:r>
    </w:p>
    <w:p w14:paraId="0009E0A7" w14:textId="0D329A46" w:rsidR="00702078" w:rsidRPr="00CA74F0" w:rsidRDefault="00702078" w:rsidP="00CA74F0">
      <w:pPr>
        <w:pStyle w:val="3"/>
        <w:spacing w:before="0" w:after="240" w:line="288" w:lineRule="auto"/>
        <w:rPr>
          <w:rFonts w:cs="Times New Roman"/>
          <w:b w:val="0"/>
          <w:sz w:val="24"/>
        </w:rPr>
      </w:pPr>
      <w:r w:rsidRPr="00CA74F0">
        <w:rPr>
          <w:rFonts w:cs="Times New Roman"/>
          <w:b w:val="0"/>
          <w:sz w:val="24"/>
        </w:rPr>
        <w:lastRenderedPageBreak/>
        <w:t>Цель работы</w:t>
      </w:r>
      <w:r w:rsidR="00CA74F0">
        <w:rPr>
          <w:rFonts w:cs="Times New Roman"/>
          <w:b w:val="0"/>
          <w:sz w:val="24"/>
          <w:lang w:val="ru-RU"/>
        </w:rPr>
        <w:t xml:space="preserve">: </w:t>
      </w:r>
      <w:r w:rsidRPr="00CA74F0">
        <w:rPr>
          <w:rFonts w:cs="Times New Roman"/>
          <w:b w:val="0"/>
          <w:sz w:val="24"/>
        </w:rPr>
        <w:t>Изучение правил перегрузки операций и принципов обработки исключений в C++</w:t>
      </w:r>
    </w:p>
    <w:p w14:paraId="7DF0A529" w14:textId="1357BD28" w:rsidR="00702078" w:rsidRPr="00CA74F0" w:rsidRDefault="00702078" w:rsidP="00CA74F0">
      <w:pPr>
        <w:pStyle w:val="3"/>
        <w:spacing w:before="0" w:after="240" w:line="288" w:lineRule="auto"/>
        <w:rPr>
          <w:rFonts w:cs="Times New Roman"/>
          <w:b w:val="0"/>
          <w:sz w:val="24"/>
        </w:rPr>
      </w:pPr>
      <w:r w:rsidRPr="00CA74F0">
        <w:rPr>
          <w:rFonts w:cs="Times New Roman"/>
          <w:b w:val="0"/>
          <w:sz w:val="24"/>
        </w:rPr>
        <w:t>Общие требования</w:t>
      </w:r>
      <w:r w:rsidR="00CA74F0">
        <w:rPr>
          <w:rFonts w:cs="Times New Roman"/>
          <w:b w:val="0"/>
          <w:sz w:val="24"/>
          <w:lang w:val="ru-RU"/>
        </w:rPr>
        <w:t>: в</w:t>
      </w:r>
      <w:r w:rsidRPr="00CA74F0">
        <w:rPr>
          <w:rFonts w:cs="Times New Roman"/>
          <w:b w:val="0"/>
          <w:sz w:val="24"/>
        </w:rPr>
        <w:t xml:space="preserve"> начале программы вывести задание; в процессе работы выводить подсказки пользователю (что ему нужно ввести, чтобы продолжить выполнение программы). Иерархию классов следует взять из лабораторной работы №3. Класс коллекция может не иметь методов для изменения количества хранимых объектов. При обращении к элементам с несуществующим индексом должно выбрасываться исключение. После работы программы вся динамически выделенная память должна быть освобождена.</w:t>
      </w:r>
    </w:p>
    <w:p w14:paraId="39CE6868" w14:textId="70EBB154" w:rsidR="00702078" w:rsidRPr="00CA74F0" w:rsidRDefault="00702078" w:rsidP="00CA74F0">
      <w:pPr>
        <w:pStyle w:val="3"/>
        <w:spacing w:before="0" w:after="240" w:line="288" w:lineRule="auto"/>
        <w:rPr>
          <w:rFonts w:cs="Times New Roman"/>
          <w:b w:val="0"/>
          <w:sz w:val="24"/>
        </w:rPr>
      </w:pPr>
      <w:r w:rsidRPr="00CA74F0">
        <w:rPr>
          <w:rFonts w:cs="Times New Roman"/>
          <w:b w:val="0"/>
          <w:sz w:val="24"/>
        </w:rPr>
        <w:t>Задание</w:t>
      </w:r>
      <w:r w:rsidR="00CA74F0">
        <w:rPr>
          <w:rFonts w:cs="Times New Roman"/>
          <w:b w:val="0"/>
          <w:sz w:val="24"/>
          <w:lang w:val="ru-RU"/>
        </w:rPr>
        <w:t xml:space="preserve">: </w:t>
      </w:r>
      <w:r w:rsidR="00CA74F0" w:rsidRPr="00CA74F0">
        <w:rPr>
          <w:rFonts w:cs="Times New Roman"/>
          <w:b w:val="0"/>
          <w:sz w:val="24"/>
          <w:lang w:val="ru-RU"/>
        </w:rPr>
        <w:t>6. Hаписать программу, в которой описана иерархия классов: ошибка в программе («недостаточно привилегий», «ошибка преобразования», «невозможно преобразовать значение», «невозможно привести к интерфейсу»). Описать класс для хранения коллекции ошибок (массива указателей на базовый класс), в котором перегрузить операцию «[ ]». Для базового класса и его потомков перегрузить операции «==», «!=», «=». Продемонстрировать работу операторов.</w:t>
      </w:r>
    </w:p>
    <w:p w14:paraId="7C0F0B39" w14:textId="3CDB9A56" w:rsidR="00702078" w:rsidRDefault="00306314" w:rsidP="00CA74F0">
      <w:pPr>
        <w:pStyle w:val="1"/>
        <w:jc w:val="left"/>
        <w:rPr>
          <w:rFonts w:cs="Times New Roman"/>
          <w:b w:val="0"/>
          <w:sz w:val="24"/>
          <w:szCs w:val="24"/>
          <w:lang w:val="ru-RU"/>
        </w:rPr>
      </w:pPr>
      <w:r w:rsidRPr="00CA74F0">
        <w:rPr>
          <w:rFonts w:cs="Times New Roman"/>
          <w:b w:val="0"/>
          <w:sz w:val="24"/>
          <w:szCs w:val="24"/>
        </w:rPr>
        <w:t>Код программы</w:t>
      </w:r>
      <w:r w:rsidR="00CA74F0">
        <w:rPr>
          <w:rFonts w:cs="Times New Roman"/>
          <w:b w:val="0"/>
          <w:sz w:val="24"/>
          <w:szCs w:val="24"/>
          <w:lang w:val="ru-RU"/>
        </w:rPr>
        <w:t>:</w:t>
      </w:r>
    </w:p>
    <w:p w14:paraId="4FBCB9DF" w14:textId="51E9A759" w:rsidR="00CA74F0" w:rsidRPr="00CA74F0" w:rsidRDefault="00CA74F0" w:rsidP="00CA74F0">
      <w:pPr>
        <w:rPr>
          <w:b/>
        </w:rPr>
      </w:pPr>
      <w:r w:rsidRPr="00CA74F0">
        <w:rPr>
          <w:b/>
          <w:lang w:val="ru-RU"/>
        </w:rPr>
        <w:t>Файл</w:t>
      </w:r>
      <w:r w:rsidRPr="00CA74F0">
        <w:rPr>
          <w:b/>
        </w:rPr>
        <w:t xml:space="preserve"> main.cpp:</w:t>
      </w:r>
    </w:p>
    <w:p w14:paraId="68F19D97" w14:textId="77777777" w:rsidR="00CA74F0" w:rsidRPr="00CA74F0" w:rsidRDefault="00CA74F0" w:rsidP="00CA74F0">
      <w:pPr>
        <w:rPr>
          <w:rFonts w:cs="Times New Roman"/>
          <w:sz w:val="24"/>
          <w:szCs w:val="24"/>
          <w:lang/>
        </w:rPr>
      </w:pPr>
      <w:r w:rsidRPr="00CA74F0">
        <w:rPr>
          <w:rFonts w:cs="Times New Roman"/>
          <w:sz w:val="24"/>
          <w:szCs w:val="24"/>
          <w:lang/>
        </w:rPr>
        <w:t>#include &lt;iostream&gt;</w:t>
      </w:r>
    </w:p>
    <w:p w14:paraId="1837881E" w14:textId="77777777" w:rsidR="00CA74F0" w:rsidRPr="00CA74F0" w:rsidRDefault="00CA74F0" w:rsidP="00CA74F0">
      <w:pPr>
        <w:rPr>
          <w:rFonts w:cs="Times New Roman"/>
          <w:sz w:val="24"/>
          <w:szCs w:val="24"/>
          <w:lang/>
        </w:rPr>
      </w:pPr>
      <w:r w:rsidRPr="00CA74F0">
        <w:rPr>
          <w:rFonts w:cs="Times New Roman"/>
          <w:sz w:val="24"/>
          <w:szCs w:val="24"/>
          <w:lang/>
        </w:rPr>
        <w:t>#include &lt;iomanip&gt;</w:t>
      </w:r>
    </w:p>
    <w:p w14:paraId="256DADB5" w14:textId="77777777" w:rsidR="00CA74F0" w:rsidRPr="00CA74F0" w:rsidRDefault="00CA74F0" w:rsidP="00CA74F0">
      <w:pPr>
        <w:rPr>
          <w:rFonts w:cs="Times New Roman"/>
          <w:sz w:val="24"/>
          <w:szCs w:val="24"/>
          <w:lang/>
        </w:rPr>
      </w:pPr>
      <w:r w:rsidRPr="00CA74F0">
        <w:rPr>
          <w:rFonts w:cs="Times New Roman"/>
          <w:sz w:val="24"/>
          <w:szCs w:val="24"/>
          <w:lang/>
        </w:rPr>
        <w:t>#include &lt;string.h&gt;</w:t>
      </w:r>
    </w:p>
    <w:p w14:paraId="7BADC52D" w14:textId="77777777" w:rsidR="00CA74F0" w:rsidRPr="00CA74F0" w:rsidRDefault="00CA74F0" w:rsidP="00CA74F0">
      <w:pPr>
        <w:rPr>
          <w:rFonts w:cs="Times New Roman"/>
          <w:sz w:val="24"/>
          <w:szCs w:val="24"/>
          <w:lang/>
        </w:rPr>
      </w:pPr>
      <w:r w:rsidRPr="00CA74F0">
        <w:rPr>
          <w:rFonts w:cs="Times New Roman"/>
          <w:sz w:val="24"/>
          <w:szCs w:val="24"/>
          <w:lang/>
        </w:rPr>
        <w:t>#include "errors.h"</w:t>
      </w:r>
    </w:p>
    <w:p w14:paraId="54725A0A" w14:textId="77777777" w:rsidR="00CA74F0" w:rsidRPr="00CA74F0" w:rsidRDefault="00CA74F0" w:rsidP="00CA74F0">
      <w:pPr>
        <w:rPr>
          <w:rFonts w:cs="Times New Roman"/>
          <w:sz w:val="24"/>
          <w:szCs w:val="24"/>
          <w:lang/>
        </w:rPr>
      </w:pPr>
      <w:r w:rsidRPr="00CA74F0">
        <w:rPr>
          <w:rFonts w:cs="Times New Roman"/>
          <w:sz w:val="24"/>
          <w:szCs w:val="24"/>
          <w:lang/>
        </w:rPr>
        <w:t>using namespace std;</w:t>
      </w:r>
    </w:p>
    <w:p w14:paraId="41F513DD" w14:textId="77777777" w:rsidR="00CA74F0" w:rsidRPr="00CA74F0" w:rsidRDefault="00CA74F0" w:rsidP="00CA74F0">
      <w:pPr>
        <w:rPr>
          <w:rFonts w:cs="Times New Roman"/>
          <w:sz w:val="24"/>
          <w:szCs w:val="24"/>
          <w:lang/>
        </w:rPr>
      </w:pPr>
    </w:p>
    <w:p w14:paraId="7207E424" w14:textId="77777777" w:rsidR="00CA74F0" w:rsidRPr="00CA74F0" w:rsidRDefault="00CA74F0" w:rsidP="00CA74F0">
      <w:pPr>
        <w:rPr>
          <w:rFonts w:cs="Times New Roman"/>
          <w:sz w:val="24"/>
          <w:szCs w:val="24"/>
          <w:lang/>
        </w:rPr>
      </w:pPr>
    </w:p>
    <w:p w14:paraId="33C837A2" w14:textId="77777777" w:rsidR="00CA74F0" w:rsidRPr="00CA74F0" w:rsidRDefault="00CA74F0" w:rsidP="00CA74F0">
      <w:pPr>
        <w:rPr>
          <w:rFonts w:cs="Times New Roman"/>
          <w:sz w:val="24"/>
          <w:szCs w:val="24"/>
          <w:lang/>
        </w:rPr>
      </w:pPr>
      <w:r w:rsidRPr="00CA74F0">
        <w:rPr>
          <w:rFonts w:cs="Times New Roman"/>
          <w:sz w:val="24"/>
          <w:szCs w:val="24"/>
          <w:lang/>
        </w:rPr>
        <w:t>int main() {</w:t>
      </w:r>
    </w:p>
    <w:p w14:paraId="230B13C0" w14:textId="77777777" w:rsidR="00CA74F0" w:rsidRPr="00CA74F0" w:rsidRDefault="00CA74F0" w:rsidP="00CA74F0">
      <w:pPr>
        <w:rPr>
          <w:rFonts w:cs="Times New Roman"/>
          <w:sz w:val="24"/>
          <w:szCs w:val="24"/>
          <w:lang/>
        </w:rPr>
      </w:pPr>
      <w:r w:rsidRPr="00CA74F0">
        <w:rPr>
          <w:rFonts w:cs="Times New Roman"/>
          <w:sz w:val="24"/>
          <w:szCs w:val="24"/>
          <w:lang/>
        </w:rPr>
        <w:tab/>
        <w:t>setlocale(LC_ALL, "Russian");</w:t>
      </w:r>
    </w:p>
    <w:p w14:paraId="7B0174AE" w14:textId="77777777" w:rsidR="00CA74F0" w:rsidRPr="00CA74F0" w:rsidRDefault="00CA74F0" w:rsidP="00CA74F0">
      <w:pPr>
        <w:rPr>
          <w:rFonts w:cs="Times New Roman"/>
          <w:sz w:val="24"/>
          <w:szCs w:val="24"/>
          <w:lang/>
        </w:rPr>
      </w:pPr>
      <w:r w:rsidRPr="00CA74F0">
        <w:rPr>
          <w:rFonts w:cs="Times New Roman"/>
          <w:sz w:val="24"/>
          <w:szCs w:val="24"/>
          <w:lang/>
        </w:rPr>
        <w:tab/>
        <w:t>std::cout &lt;&lt; "6. Hаписать программу, в которой описана иерархия классов: ошибка в программе («недостаточно привилегий», «ошибка преобразования», «невозможно преобразовать значение», «невозможно привести к интерфейсу»). Описать класс для хранения коллекции ошибок (массива указателей на базовый класс), в котором перегрузить операцию «[ ]». Для базового класса и его потомков перегрузить операции «==», «!=», «=». Продемонстрировать работу операторов.\n" &lt;&lt; std::endl;</w:t>
      </w:r>
    </w:p>
    <w:p w14:paraId="01E61F71" w14:textId="77777777" w:rsidR="00CA74F0" w:rsidRPr="00CA74F0" w:rsidRDefault="00CA74F0" w:rsidP="00CA74F0">
      <w:pPr>
        <w:rPr>
          <w:rFonts w:cs="Times New Roman"/>
          <w:sz w:val="24"/>
          <w:szCs w:val="24"/>
          <w:lang/>
        </w:rPr>
      </w:pPr>
    </w:p>
    <w:p w14:paraId="7450D8A3" w14:textId="77777777" w:rsidR="00CA74F0" w:rsidRPr="00CA74F0" w:rsidRDefault="00CA74F0" w:rsidP="00CA74F0">
      <w:pPr>
        <w:rPr>
          <w:rFonts w:cs="Times New Roman"/>
          <w:sz w:val="24"/>
          <w:szCs w:val="24"/>
          <w:lang/>
        </w:rPr>
      </w:pPr>
      <w:r w:rsidRPr="00CA74F0">
        <w:rPr>
          <w:rFonts w:cs="Times New Roman"/>
          <w:sz w:val="24"/>
          <w:szCs w:val="24"/>
          <w:lang/>
        </w:rPr>
        <w:tab/>
        <w:t>AccessError AError("недостаточно привелегий");</w:t>
      </w:r>
    </w:p>
    <w:p w14:paraId="5C93D3F6" w14:textId="77777777" w:rsidR="00CA74F0" w:rsidRPr="00CA74F0" w:rsidRDefault="00CA74F0" w:rsidP="00CA74F0">
      <w:pPr>
        <w:rPr>
          <w:rFonts w:cs="Times New Roman"/>
          <w:sz w:val="24"/>
          <w:szCs w:val="24"/>
          <w:lang/>
        </w:rPr>
      </w:pPr>
      <w:r w:rsidRPr="00CA74F0">
        <w:rPr>
          <w:rFonts w:cs="Times New Roman"/>
          <w:sz w:val="24"/>
          <w:szCs w:val="24"/>
          <w:lang/>
        </w:rPr>
        <w:tab/>
        <w:t>TranslateError TError1("ошибка преобразования 1");</w:t>
      </w:r>
    </w:p>
    <w:p w14:paraId="2E3760C1" w14:textId="77777777" w:rsidR="00CA74F0" w:rsidRPr="00CA74F0" w:rsidRDefault="00CA74F0" w:rsidP="00CA74F0">
      <w:pPr>
        <w:rPr>
          <w:rFonts w:cs="Times New Roman"/>
          <w:sz w:val="24"/>
          <w:szCs w:val="24"/>
          <w:lang/>
        </w:rPr>
      </w:pPr>
      <w:r w:rsidRPr="00CA74F0">
        <w:rPr>
          <w:rFonts w:cs="Times New Roman"/>
          <w:sz w:val="24"/>
          <w:szCs w:val="24"/>
          <w:lang/>
        </w:rPr>
        <w:tab/>
        <w:t>TranslateError TError2("ошибка преобразования 2");</w:t>
      </w:r>
    </w:p>
    <w:p w14:paraId="1D87A488" w14:textId="77777777" w:rsidR="00CA74F0" w:rsidRPr="00CA74F0" w:rsidRDefault="00CA74F0" w:rsidP="00CA74F0">
      <w:pPr>
        <w:rPr>
          <w:rFonts w:cs="Times New Roman"/>
          <w:sz w:val="24"/>
          <w:szCs w:val="24"/>
          <w:lang/>
        </w:rPr>
      </w:pPr>
      <w:r w:rsidRPr="00CA74F0">
        <w:rPr>
          <w:rFonts w:cs="Times New Roman"/>
          <w:sz w:val="24"/>
          <w:szCs w:val="24"/>
          <w:lang/>
        </w:rPr>
        <w:tab/>
        <w:t>ValueTranslateError VTError("невозможно преобразовать значение");</w:t>
      </w:r>
    </w:p>
    <w:p w14:paraId="77BFB5C4" w14:textId="77777777" w:rsidR="00CA74F0" w:rsidRPr="00CA74F0" w:rsidRDefault="00CA74F0" w:rsidP="00CA74F0">
      <w:pPr>
        <w:rPr>
          <w:rFonts w:cs="Times New Roman"/>
          <w:sz w:val="24"/>
          <w:szCs w:val="24"/>
          <w:lang/>
        </w:rPr>
      </w:pPr>
      <w:r w:rsidRPr="00CA74F0">
        <w:rPr>
          <w:rFonts w:cs="Times New Roman"/>
          <w:sz w:val="24"/>
          <w:szCs w:val="24"/>
          <w:lang/>
        </w:rPr>
        <w:tab/>
        <w:t>InterfaceTranslateError ITError("невозможно привести к интерфейсу");</w:t>
      </w:r>
    </w:p>
    <w:p w14:paraId="10AD2188" w14:textId="77777777" w:rsidR="00CA74F0" w:rsidRPr="00CA74F0" w:rsidRDefault="00CA74F0" w:rsidP="00CA74F0">
      <w:pPr>
        <w:rPr>
          <w:rFonts w:cs="Times New Roman"/>
          <w:sz w:val="24"/>
          <w:szCs w:val="24"/>
          <w:lang/>
        </w:rPr>
      </w:pPr>
      <w:r w:rsidRPr="00CA74F0">
        <w:rPr>
          <w:rFonts w:cs="Times New Roman"/>
          <w:sz w:val="24"/>
          <w:szCs w:val="24"/>
          <w:lang/>
        </w:rPr>
        <w:lastRenderedPageBreak/>
        <w:tab/>
        <w:t>ErrorArray EA;</w:t>
      </w:r>
    </w:p>
    <w:p w14:paraId="5CEC25A9" w14:textId="77777777" w:rsidR="00CA74F0" w:rsidRPr="00CA74F0" w:rsidRDefault="00CA74F0" w:rsidP="00CA74F0">
      <w:pPr>
        <w:rPr>
          <w:rFonts w:cs="Times New Roman"/>
          <w:sz w:val="24"/>
          <w:szCs w:val="24"/>
          <w:lang/>
        </w:rPr>
      </w:pPr>
    </w:p>
    <w:p w14:paraId="6A6DBAA1" w14:textId="77777777" w:rsidR="00CA74F0" w:rsidRPr="00CA74F0" w:rsidRDefault="00CA74F0" w:rsidP="00CA74F0">
      <w:pPr>
        <w:rPr>
          <w:rFonts w:cs="Times New Roman"/>
          <w:sz w:val="24"/>
          <w:szCs w:val="24"/>
          <w:lang/>
        </w:rPr>
      </w:pPr>
      <w:r w:rsidRPr="00CA74F0">
        <w:rPr>
          <w:rFonts w:cs="Times New Roman"/>
          <w:sz w:val="24"/>
          <w:szCs w:val="24"/>
          <w:lang/>
        </w:rPr>
        <w:tab/>
        <w:t>EA.AddToList(&amp;AError);</w:t>
      </w:r>
    </w:p>
    <w:p w14:paraId="0E9DA475" w14:textId="77777777" w:rsidR="00CA74F0" w:rsidRPr="00CA74F0" w:rsidRDefault="00CA74F0" w:rsidP="00CA74F0">
      <w:pPr>
        <w:rPr>
          <w:rFonts w:cs="Times New Roman"/>
          <w:sz w:val="24"/>
          <w:szCs w:val="24"/>
          <w:lang/>
        </w:rPr>
      </w:pPr>
      <w:r w:rsidRPr="00CA74F0">
        <w:rPr>
          <w:rFonts w:cs="Times New Roman"/>
          <w:sz w:val="24"/>
          <w:szCs w:val="24"/>
          <w:lang/>
        </w:rPr>
        <w:tab/>
        <w:t>EA.AddToList(&amp;TError1);</w:t>
      </w:r>
    </w:p>
    <w:p w14:paraId="50BADA8B" w14:textId="77777777" w:rsidR="00CA74F0" w:rsidRPr="00CA74F0" w:rsidRDefault="00CA74F0" w:rsidP="00CA74F0">
      <w:pPr>
        <w:rPr>
          <w:rFonts w:cs="Times New Roman"/>
          <w:sz w:val="24"/>
          <w:szCs w:val="24"/>
          <w:lang/>
        </w:rPr>
      </w:pPr>
      <w:r w:rsidRPr="00CA74F0">
        <w:rPr>
          <w:rFonts w:cs="Times New Roman"/>
          <w:sz w:val="24"/>
          <w:szCs w:val="24"/>
          <w:lang/>
        </w:rPr>
        <w:tab/>
        <w:t>EA.AddToList(&amp;TError2);</w:t>
      </w:r>
    </w:p>
    <w:p w14:paraId="2B5EEF9F" w14:textId="77777777" w:rsidR="00CA74F0" w:rsidRPr="00CA74F0" w:rsidRDefault="00CA74F0" w:rsidP="00CA74F0">
      <w:pPr>
        <w:rPr>
          <w:rFonts w:cs="Times New Roman"/>
          <w:sz w:val="24"/>
          <w:szCs w:val="24"/>
          <w:lang/>
        </w:rPr>
      </w:pPr>
      <w:r w:rsidRPr="00CA74F0">
        <w:rPr>
          <w:rFonts w:cs="Times New Roman"/>
          <w:sz w:val="24"/>
          <w:szCs w:val="24"/>
          <w:lang/>
        </w:rPr>
        <w:tab/>
        <w:t>EA.AddToList(&amp;VTError);</w:t>
      </w:r>
    </w:p>
    <w:p w14:paraId="741B7A87" w14:textId="77777777" w:rsidR="00CA74F0" w:rsidRPr="00CA74F0" w:rsidRDefault="00CA74F0" w:rsidP="00CA74F0">
      <w:pPr>
        <w:rPr>
          <w:rFonts w:cs="Times New Roman"/>
          <w:sz w:val="24"/>
          <w:szCs w:val="24"/>
          <w:lang/>
        </w:rPr>
      </w:pPr>
      <w:r w:rsidRPr="00CA74F0">
        <w:rPr>
          <w:rFonts w:cs="Times New Roman"/>
          <w:sz w:val="24"/>
          <w:szCs w:val="24"/>
          <w:lang/>
        </w:rPr>
        <w:tab/>
        <w:t>EA.AddToList(&amp;ITError);</w:t>
      </w:r>
    </w:p>
    <w:p w14:paraId="5D389017" w14:textId="77777777" w:rsidR="00CA74F0" w:rsidRPr="00CA74F0" w:rsidRDefault="00CA74F0" w:rsidP="00CA74F0">
      <w:pPr>
        <w:rPr>
          <w:rFonts w:cs="Times New Roman"/>
          <w:sz w:val="24"/>
          <w:szCs w:val="24"/>
          <w:lang/>
        </w:rPr>
      </w:pPr>
      <w:r w:rsidRPr="00CA74F0">
        <w:rPr>
          <w:rFonts w:cs="Times New Roman"/>
          <w:sz w:val="24"/>
          <w:szCs w:val="24"/>
          <w:lang/>
        </w:rPr>
        <w:tab/>
        <w:t>EA.PrintArray();</w:t>
      </w:r>
    </w:p>
    <w:p w14:paraId="5DFCB6B8" w14:textId="77777777" w:rsidR="00CA74F0" w:rsidRPr="00CA74F0" w:rsidRDefault="00CA74F0" w:rsidP="00CA74F0">
      <w:pPr>
        <w:rPr>
          <w:rFonts w:cs="Times New Roman"/>
          <w:sz w:val="24"/>
          <w:szCs w:val="24"/>
          <w:lang/>
        </w:rPr>
      </w:pPr>
    </w:p>
    <w:p w14:paraId="42FA8E0E" w14:textId="77777777" w:rsidR="00CA74F0" w:rsidRPr="00CA74F0" w:rsidRDefault="00CA74F0" w:rsidP="00CA74F0">
      <w:pPr>
        <w:rPr>
          <w:rFonts w:cs="Times New Roman"/>
          <w:sz w:val="24"/>
          <w:szCs w:val="24"/>
          <w:lang/>
        </w:rPr>
      </w:pPr>
      <w:r w:rsidRPr="00CA74F0">
        <w:rPr>
          <w:rFonts w:cs="Times New Roman"/>
          <w:sz w:val="24"/>
          <w:szCs w:val="24"/>
          <w:lang/>
        </w:rPr>
        <w:tab/>
        <w:t>EA[2];</w:t>
      </w:r>
    </w:p>
    <w:p w14:paraId="2128876E" w14:textId="77777777" w:rsidR="00CA74F0" w:rsidRPr="00CA74F0" w:rsidRDefault="00CA74F0" w:rsidP="00CA74F0">
      <w:pPr>
        <w:rPr>
          <w:rFonts w:cs="Times New Roman"/>
          <w:sz w:val="24"/>
          <w:szCs w:val="24"/>
          <w:lang/>
        </w:rPr>
      </w:pPr>
      <w:r w:rsidRPr="00CA74F0">
        <w:rPr>
          <w:rFonts w:cs="Times New Roman"/>
          <w:sz w:val="24"/>
          <w:szCs w:val="24"/>
          <w:lang/>
        </w:rPr>
        <w:tab/>
        <w:t>EA[1];</w:t>
      </w:r>
    </w:p>
    <w:p w14:paraId="2AE0405C" w14:textId="77777777" w:rsidR="00CA74F0" w:rsidRPr="00CA74F0" w:rsidRDefault="00CA74F0" w:rsidP="00CA74F0">
      <w:pPr>
        <w:rPr>
          <w:rFonts w:cs="Times New Roman"/>
          <w:sz w:val="24"/>
          <w:szCs w:val="24"/>
          <w:lang/>
        </w:rPr>
      </w:pPr>
      <w:r w:rsidRPr="00CA74F0">
        <w:rPr>
          <w:rFonts w:cs="Times New Roman"/>
          <w:sz w:val="24"/>
          <w:szCs w:val="24"/>
          <w:lang/>
        </w:rPr>
        <w:tab/>
        <w:t>std::cout &lt;&lt; (TError1 == TError2) &lt;&lt; std::endl;</w:t>
      </w:r>
    </w:p>
    <w:p w14:paraId="7811C224" w14:textId="77777777" w:rsidR="00CA74F0" w:rsidRPr="00CA74F0" w:rsidRDefault="00CA74F0" w:rsidP="00CA74F0">
      <w:pPr>
        <w:rPr>
          <w:rFonts w:cs="Times New Roman"/>
          <w:sz w:val="24"/>
          <w:szCs w:val="24"/>
          <w:lang/>
        </w:rPr>
      </w:pPr>
      <w:r w:rsidRPr="00CA74F0">
        <w:rPr>
          <w:rFonts w:cs="Times New Roman"/>
          <w:sz w:val="24"/>
          <w:szCs w:val="24"/>
          <w:lang/>
        </w:rPr>
        <w:tab/>
        <w:t>TError1 = TError2;</w:t>
      </w:r>
    </w:p>
    <w:p w14:paraId="5C51CC2C" w14:textId="77777777" w:rsidR="00CA74F0" w:rsidRPr="00CA74F0" w:rsidRDefault="00CA74F0" w:rsidP="00CA74F0">
      <w:pPr>
        <w:rPr>
          <w:rFonts w:cs="Times New Roman"/>
          <w:sz w:val="24"/>
          <w:szCs w:val="24"/>
          <w:lang/>
        </w:rPr>
      </w:pPr>
      <w:r w:rsidRPr="00CA74F0">
        <w:rPr>
          <w:rFonts w:cs="Times New Roman"/>
          <w:sz w:val="24"/>
          <w:szCs w:val="24"/>
          <w:lang/>
        </w:rPr>
        <w:tab/>
        <w:t>std::cout &lt;&lt; (TError1 == TError2) &lt;&lt; std::endl;</w:t>
      </w:r>
    </w:p>
    <w:p w14:paraId="49129FCE" w14:textId="77777777" w:rsidR="00CA74F0" w:rsidRPr="00CA74F0" w:rsidRDefault="00CA74F0" w:rsidP="00CA74F0">
      <w:pPr>
        <w:rPr>
          <w:rFonts w:cs="Times New Roman"/>
          <w:sz w:val="24"/>
          <w:szCs w:val="24"/>
          <w:lang/>
        </w:rPr>
      </w:pPr>
      <w:r w:rsidRPr="00CA74F0">
        <w:rPr>
          <w:rFonts w:cs="Times New Roman"/>
          <w:sz w:val="24"/>
          <w:szCs w:val="24"/>
          <w:lang/>
        </w:rPr>
        <w:tab/>
        <w:t>return 0;</w:t>
      </w:r>
    </w:p>
    <w:p w14:paraId="0DA586EF" w14:textId="398AF44D" w:rsidR="00306314" w:rsidRDefault="00CA74F0" w:rsidP="00CA74F0">
      <w:pPr>
        <w:rPr>
          <w:rFonts w:cs="Times New Roman"/>
          <w:sz w:val="24"/>
          <w:szCs w:val="24"/>
          <w:lang/>
        </w:rPr>
      </w:pPr>
      <w:r w:rsidRPr="00CA74F0">
        <w:rPr>
          <w:rFonts w:cs="Times New Roman"/>
          <w:sz w:val="24"/>
          <w:szCs w:val="24"/>
          <w:lang/>
        </w:rPr>
        <w:t>}</w:t>
      </w:r>
    </w:p>
    <w:p w14:paraId="22CB0963" w14:textId="42003156" w:rsidR="00CA74F0" w:rsidRDefault="00CA74F0" w:rsidP="00CA74F0">
      <w:pPr>
        <w:rPr>
          <w:rFonts w:cs="Times New Roman"/>
          <w:b/>
          <w:sz w:val="24"/>
          <w:szCs w:val="24"/>
        </w:rPr>
      </w:pPr>
      <w:r w:rsidRPr="00CA74F0">
        <w:rPr>
          <w:rFonts w:cs="Times New Roman"/>
          <w:b/>
          <w:sz w:val="24"/>
          <w:szCs w:val="24"/>
          <w:lang w:val="ru-RU"/>
        </w:rPr>
        <w:t>Файл</w:t>
      </w:r>
      <w:r w:rsidRPr="00CA74F0">
        <w:rPr>
          <w:rFonts w:cs="Times New Roman"/>
          <w:b/>
          <w:sz w:val="24"/>
          <w:szCs w:val="24"/>
        </w:rPr>
        <w:t xml:space="preserve"> Errors.H:</w:t>
      </w:r>
    </w:p>
    <w:p w14:paraId="1C7177A7" w14:textId="77777777" w:rsidR="00CA74F0" w:rsidRPr="00CA74F0" w:rsidRDefault="00CA74F0" w:rsidP="00CA74F0">
      <w:pPr>
        <w:rPr>
          <w:rFonts w:cs="Times New Roman"/>
          <w:b/>
          <w:sz w:val="24"/>
          <w:szCs w:val="24"/>
        </w:rPr>
      </w:pPr>
    </w:p>
    <w:p w14:paraId="56759F84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#ifndef ERRORS_H</w:t>
      </w:r>
    </w:p>
    <w:p w14:paraId="79755FD8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#define ERRORS_H</w:t>
      </w:r>
    </w:p>
    <w:p w14:paraId="26EAD9F5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</w:p>
    <w:p w14:paraId="1AB8427B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</w:p>
    <w:p w14:paraId="29DB1E2F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class Error {</w:t>
      </w:r>
    </w:p>
    <w:p w14:paraId="5621BF13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protected:</w:t>
      </w:r>
    </w:p>
    <w:p w14:paraId="67AC191C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std::string errMsg;</w:t>
      </w:r>
    </w:p>
    <w:p w14:paraId="504C45E0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public:</w:t>
      </w:r>
    </w:p>
    <w:p w14:paraId="19218223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static int count;</w:t>
      </w:r>
    </w:p>
    <w:p w14:paraId="358A3170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static Error** items;</w:t>
      </w:r>
    </w:p>
    <w:p w14:paraId="11975C6C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Error(std::string message);</w:t>
      </w:r>
    </w:p>
    <w:p w14:paraId="76C160B1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~Error();</w:t>
      </w:r>
    </w:p>
    <w:p w14:paraId="73A74EBF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void PrintMsg();</w:t>
      </w:r>
    </w:p>
    <w:p w14:paraId="7484FDAE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</w:p>
    <w:p w14:paraId="2D04E5A3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bool operator==(const Error&amp; other) {</w:t>
      </w:r>
    </w:p>
    <w:p w14:paraId="2FEA6792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lastRenderedPageBreak/>
        <w:t xml:space="preserve">        return (typeid(*this) == typeid(other)) &amp;&amp; (errMsg == other.errMsg);</w:t>
      </w:r>
    </w:p>
    <w:p w14:paraId="4E941F35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}</w:t>
      </w:r>
    </w:p>
    <w:p w14:paraId="237E25EC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bool operator!=(const Error&amp; other) {</w:t>
      </w:r>
    </w:p>
    <w:p w14:paraId="39819744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    return !(*this == other);</w:t>
      </w:r>
    </w:p>
    <w:p w14:paraId="3B94DEF3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}</w:t>
      </w:r>
    </w:p>
    <w:p w14:paraId="5939E28C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</w:p>
    <w:p w14:paraId="1CB4FFA2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Error&amp; operator=(const Error&amp; other) {</w:t>
      </w:r>
    </w:p>
    <w:p w14:paraId="66BFBD78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    errMsg = other.errMsg;</w:t>
      </w:r>
    </w:p>
    <w:p w14:paraId="64D499B4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    return *this;                                                      </w:t>
      </w:r>
    </w:p>
    <w:p w14:paraId="4B198AEC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}</w:t>
      </w:r>
    </w:p>
    <w:p w14:paraId="2DF3553B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};</w:t>
      </w:r>
    </w:p>
    <w:p w14:paraId="6B197593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</w:p>
    <w:p w14:paraId="4AC06AA2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class AccessError : public Error {</w:t>
      </w:r>
    </w:p>
    <w:p w14:paraId="52C7A7C9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protected:</w:t>
      </w:r>
    </w:p>
    <w:p w14:paraId="507CA92E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int accessLevelNeeded;</w:t>
      </w:r>
    </w:p>
    <w:p w14:paraId="59731769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public:</w:t>
      </w:r>
    </w:p>
    <w:p w14:paraId="2F55FED9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AccessError(std::string message);</w:t>
      </w:r>
    </w:p>
    <w:p w14:paraId="111E8D4C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~AccessError();</w:t>
      </w:r>
    </w:p>
    <w:p w14:paraId="5C1F5481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};</w:t>
      </w:r>
    </w:p>
    <w:p w14:paraId="38F9C609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</w:p>
    <w:p w14:paraId="612F13B2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class TranslateError : public Error {</w:t>
      </w:r>
    </w:p>
    <w:p w14:paraId="661377FE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public:</w:t>
      </w:r>
    </w:p>
    <w:p w14:paraId="13EF2D6F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TranslateError(std::string message);</w:t>
      </w:r>
    </w:p>
    <w:p w14:paraId="59AEACDA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~TranslateError();</w:t>
      </w:r>
    </w:p>
    <w:p w14:paraId="1D2A0382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virtual void PrintTypes();</w:t>
      </w:r>
    </w:p>
    <w:p w14:paraId="6FD563AC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};</w:t>
      </w:r>
    </w:p>
    <w:p w14:paraId="685DA854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</w:p>
    <w:p w14:paraId="6C0F9F9D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class ValueTranslateError : public TranslateError {</w:t>
      </w:r>
    </w:p>
    <w:p w14:paraId="2E6B48F7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public:</w:t>
      </w:r>
    </w:p>
    <w:p w14:paraId="64DAFA2E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ValueTranslateError(std::string message);</w:t>
      </w:r>
    </w:p>
    <w:p w14:paraId="3FBC975E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~ValueTranslateError();</w:t>
      </w:r>
    </w:p>
    <w:p w14:paraId="4107D720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void PrintTypes() override;</w:t>
      </w:r>
    </w:p>
    <w:p w14:paraId="64D4C8A1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};</w:t>
      </w:r>
    </w:p>
    <w:p w14:paraId="5221B8CE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</w:p>
    <w:p w14:paraId="72BB9B63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class InterfaceTranslateError : public TranslateError {</w:t>
      </w:r>
    </w:p>
    <w:p w14:paraId="22451C07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public:</w:t>
      </w:r>
    </w:p>
    <w:p w14:paraId="50510425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InterfaceTranslateError(std::string message);</w:t>
      </w:r>
    </w:p>
    <w:p w14:paraId="4F18E3D8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~InterfaceTranslateError();</w:t>
      </w:r>
    </w:p>
    <w:p w14:paraId="08E9BE99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void PrintTypes() override;</w:t>
      </w:r>
    </w:p>
    <w:p w14:paraId="0A41A0FE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};</w:t>
      </w:r>
    </w:p>
    <w:p w14:paraId="12C9E699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</w:p>
    <w:p w14:paraId="66A04981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class ErrorArray {</w:t>
      </w:r>
    </w:p>
    <w:p w14:paraId="2E30D678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Error** ptrArray;  //PointerArray</w:t>
      </w:r>
    </w:p>
    <w:p w14:paraId="22A0960F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int count;  //ArrayElementCount</w:t>
      </w:r>
    </w:p>
    <w:p w14:paraId="05A97679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public:</w:t>
      </w:r>
    </w:p>
    <w:p w14:paraId="5132BC33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ErrorArray();</w:t>
      </w:r>
    </w:p>
    <w:p w14:paraId="226ACBDE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int Length() const;</w:t>
      </w:r>
    </w:p>
    <w:p w14:paraId="761BC73B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void AddToList(Error* error);</w:t>
      </w:r>
    </w:p>
    <w:p w14:paraId="22B71C7E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void PrintArray() const;</w:t>
      </w:r>
    </w:p>
    <w:p w14:paraId="65CCE390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void operator[](int i);</w:t>
      </w:r>
    </w:p>
    <w:p w14:paraId="26FDFA0D" w14:textId="4807F91D" w:rsidR="00CA74F0" w:rsidRPr="00CA74F0" w:rsidRDefault="00CA74F0" w:rsidP="00CA74F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};</w:t>
      </w:r>
    </w:p>
    <w:p w14:paraId="1486CD61" w14:textId="74ECB742" w:rsid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#endif</w:t>
      </w:r>
    </w:p>
    <w:p w14:paraId="383F4421" w14:textId="2C217407" w:rsidR="00CA74F0" w:rsidRDefault="00CA74F0" w:rsidP="00CA74F0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  <w:lang w:val="ru-RU"/>
        </w:rPr>
        <w:t>Файл</w:t>
      </w:r>
      <w:r w:rsidRPr="00CA74F0"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>Errors.CPP:</w:t>
      </w:r>
    </w:p>
    <w:p w14:paraId="1A3C253C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#include &lt;iostream&gt;</w:t>
      </w:r>
    </w:p>
    <w:p w14:paraId="106D3E26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#include &lt;iostream&gt;</w:t>
      </w:r>
    </w:p>
    <w:p w14:paraId="49F5F8FE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#include &lt;iomanip&gt;</w:t>
      </w:r>
    </w:p>
    <w:p w14:paraId="7C5E0328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#include &lt;string.h&gt;</w:t>
      </w:r>
    </w:p>
    <w:p w14:paraId="3DAC2266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#include "errors.h"</w:t>
      </w:r>
    </w:p>
    <w:p w14:paraId="0FB0691E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</w:p>
    <w:p w14:paraId="7DBD5100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Error::Error(std::string message) :</w:t>
      </w:r>
      <w:r w:rsidRPr="00CA74F0">
        <w:rPr>
          <w:rFonts w:cs="Times New Roman"/>
          <w:sz w:val="24"/>
          <w:szCs w:val="24"/>
        </w:rPr>
        <w:tab/>
        <w:t>errMsg(message) {</w:t>
      </w:r>
    </w:p>
    <w:p w14:paraId="62D97A8A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ab/>
        <w:t>std::cout &lt;&lt; "created error " &lt;&lt; errMsg &lt;&lt; std::endl;</w:t>
      </w:r>
    </w:p>
    <w:p w14:paraId="4C3EDE9E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}</w:t>
      </w:r>
    </w:p>
    <w:p w14:paraId="22EF2F1D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Error::~Error(){}</w:t>
      </w:r>
    </w:p>
    <w:p w14:paraId="4CEF2B99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void Error::PrintMsg() {std::cout &lt;&lt; errMsg &lt;&lt; std::endl;}</w:t>
      </w:r>
    </w:p>
    <w:p w14:paraId="0E68720A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</w:p>
    <w:p w14:paraId="57EB9ADC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</w:p>
    <w:p w14:paraId="04A0D0BA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lastRenderedPageBreak/>
        <w:t>AccessError::AccessError(std::string message) : Error(message), accessLevelNeeded(10) {}</w:t>
      </w:r>
    </w:p>
    <w:p w14:paraId="28742B24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AccessError::~AccessError(){}</w:t>
      </w:r>
    </w:p>
    <w:p w14:paraId="0BA7C711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</w:p>
    <w:p w14:paraId="3E8C997D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TranslateError::TranslateError(std::string message) : Error(message) {}</w:t>
      </w:r>
    </w:p>
    <w:p w14:paraId="32E920BC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TranslateError::~TranslateError() {}</w:t>
      </w:r>
    </w:p>
    <w:p w14:paraId="34999B59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void TranslateError::PrintTypes() {</w:t>
      </w:r>
    </w:p>
    <w:p w14:paraId="03E97103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ab/>
        <w:t>std::cout &lt;&lt; "unknown types message" &lt;&lt; std::endl;</w:t>
      </w:r>
    </w:p>
    <w:p w14:paraId="2DA1451A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}</w:t>
      </w:r>
    </w:p>
    <w:p w14:paraId="1EE4B516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</w:p>
    <w:p w14:paraId="4703E123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ValueTranslateError::ValueTranslateError(std::string message) : TranslateError(message) {}</w:t>
      </w:r>
    </w:p>
    <w:p w14:paraId="7AE0D4E0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ValueTranslateError::~ValueTranslateError() {}</w:t>
      </w:r>
    </w:p>
    <w:p w14:paraId="1E539B6D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void ValueTranslateError::PrintTypes() {</w:t>
      </w:r>
    </w:p>
    <w:p w14:paraId="087E566E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ab/>
        <w:t>std::cout &lt;&lt; "value types message" &lt;&lt; std::endl;</w:t>
      </w:r>
    </w:p>
    <w:p w14:paraId="71C6656B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}</w:t>
      </w:r>
    </w:p>
    <w:p w14:paraId="632DA132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</w:p>
    <w:p w14:paraId="688DE795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InterfaceTranslateError::InterfaceTranslateError(std::string message) : TranslateError(message) {}</w:t>
      </w:r>
    </w:p>
    <w:p w14:paraId="26FA38F7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InterfaceTranslateError::~InterfaceTranslateError() {}</w:t>
      </w:r>
    </w:p>
    <w:p w14:paraId="68681C8B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void InterfaceTranslateError::PrintTypes() {</w:t>
      </w:r>
    </w:p>
    <w:p w14:paraId="7D1BDEE7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ab/>
        <w:t>std::cout &lt;&lt; "interface types message" &lt;&lt; std::endl;</w:t>
      </w:r>
    </w:p>
    <w:p w14:paraId="31433F07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}</w:t>
      </w:r>
    </w:p>
    <w:p w14:paraId="7BD5B3CD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</w:p>
    <w:p w14:paraId="505FAB85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</w:p>
    <w:p w14:paraId="0143E476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</w:p>
    <w:p w14:paraId="24A03FDC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ErrorArray::ErrorArray() : ptrArray(nullptr), count(0) {}</w:t>
      </w:r>
    </w:p>
    <w:p w14:paraId="32BEAF38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int ErrorArray::Length() const { return count; }</w:t>
      </w:r>
    </w:p>
    <w:p w14:paraId="5854C395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void ErrorArray::AddToList(Error* error) {</w:t>
      </w:r>
    </w:p>
    <w:p w14:paraId="46E01138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if (count == 0) { count = 1;  ptrArray = new Error*;  ptrArray[0] = error; std::cout &lt;&lt; "Added to list ( created list )"&lt;&lt; std::endl; }</w:t>
      </w:r>
    </w:p>
    <w:p w14:paraId="1D016AA9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else {</w:t>
      </w:r>
    </w:p>
    <w:p w14:paraId="5A659CA6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    count++;</w:t>
      </w:r>
    </w:p>
    <w:p w14:paraId="0737828C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    auto temp = ptrArray;</w:t>
      </w:r>
    </w:p>
    <w:p w14:paraId="7797DA18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    ptrArray = new Error * [count];</w:t>
      </w:r>
    </w:p>
    <w:p w14:paraId="1796D57D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    for (int i = 0; i &lt; count; i++) { ptrArray[i] = temp[i]; }</w:t>
      </w:r>
    </w:p>
    <w:p w14:paraId="1088DF2D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lastRenderedPageBreak/>
        <w:t xml:space="preserve">        ptrArray[count - 1] = error;</w:t>
      </w:r>
    </w:p>
    <w:p w14:paraId="6DE66EC0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    delete[] temp;</w:t>
      </w:r>
    </w:p>
    <w:p w14:paraId="3C33BECD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    std::cout &lt;&lt; "Added to list" &lt;&lt; std::endl;</w:t>
      </w:r>
    </w:p>
    <w:p w14:paraId="282B8C7A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}</w:t>
      </w:r>
    </w:p>
    <w:p w14:paraId="29B8DB2B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}</w:t>
      </w:r>
    </w:p>
    <w:p w14:paraId="33BCD8F6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void ErrorArray::PrintArray() const {</w:t>
      </w:r>
    </w:p>
    <w:p w14:paraId="6EDC351F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std::cout &lt;&lt; "------------\nErrorArray: \n" &lt;&lt; std::endl;</w:t>
      </w:r>
    </w:p>
    <w:p w14:paraId="10EEEBB6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for (int i = 0; i &lt; count; i++) {</w:t>
      </w:r>
    </w:p>
    <w:p w14:paraId="38D56BED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    ptrArray[i]-&gt;PrintMsg();</w:t>
      </w:r>
    </w:p>
    <w:p w14:paraId="6E9A2F86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}</w:t>
      </w:r>
    </w:p>
    <w:p w14:paraId="2C1E0C03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std::cout &lt;&lt; "------------" &lt;&lt; std::endl;</w:t>
      </w:r>
    </w:p>
    <w:p w14:paraId="17BF8AF6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}</w:t>
      </w:r>
    </w:p>
    <w:p w14:paraId="2A42B7DD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void ErrorArray::operator[](int i) {</w:t>
      </w:r>
    </w:p>
    <w:p w14:paraId="5C947179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std::cout &lt;&lt; "errors[" &lt;&lt; i &lt;&lt; "]: "; ptrArray[i]-&gt;PrintMsg();</w:t>
      </w:r>
    </w:p>
    <w:p w14:paraId="45D22724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}</w:t>
      </w:r>
    </w:p>
    <w:p w14:paraId="7BF8EEE3" w14:textId="5205A9B4" w:rsidR="00CA74F0" w:rsidRPr="00CA74F0" w:rsidRDefault="00CA74F0" w:rsidP="00CA74F0">
      <w:pPr>
        <w:rPr>
          <w:rFonts w:cs="Times New Roman"/>
          <w:sz w:val="24"/>
          <w:szCs w:val="24"/>
          <w:lang/>
        </w:rPr>
      </w:pPr>
    </w:p>
    <w:p w14:paraId="3247F421" w14:textId="4DCCEC36" w:rsidR="00306314" w:rsidRPr="00CA74F0" w:rsidRDefault="00CA74F0" w:rsidP="00CA74F0">
      <w:pPr>
        <w:pStyle w:val="1"/>
        <w:jc w:val="left"/>
        <w:rPr>
          <w:rFonts w:cs="Times New Roman"/>
          <w:sz w:val="24"/>
          <w:szCs w:val="24"/>
          <w:lang w:val="ru-RU"/>
        </w:rPr>
      </w:pPr>
      <w:r w:rsidRPr="00CA74F0">
        <w:rPr>
          <w:rFonts w:cs="Times New Roman"/>
          <w:sz w:val="24"/>
          <w:szCs w:val="24"/>
          <w:lang w:val="ru-RU"/>
        </w:rPr>
        <w:t>Результат работы программы:</w:t>
      </w:r>
    </w:p>
    <w:p w14:paraId="6744438B" w14:textId="25846710" w:rsidR="00306314" w:rsidRPr="00CA74F0" w:rsidRDefault="00CA74F0" w:rsidP="00306314">
      <w:pPr>
        <w:rPr>
          <w:rFonts w:cs="Times New Roman"/>
          <w:sz w:val="24"/>
          <w:szCs w:val="24"/>
          <w:lang/>
        </w:rPr>
      </w:pPr>
      <w:r w:rsidRPr="00CA74F0">
        <w:rPr>
          <w:rFonts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43600777" wp14:editId="2240A847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6120130" cy="3098800"/>
            <wp:effectExtent l="0" t="0" r="0" b="635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60EA8D" w14:textId="77777777" w:rsidR="00306314" w:rsidRPr="00CA74F0" w:rsidRDefault="00306314" w:rsidP="00306314">
      <w:pPr>
        <w:rPr>
          <w:rFonts w:cs="Times New Roman"/>
          <w:sz w:val="24"/>
          <w:szCs w:val="24"/>
          <w:lang/>
        </w:rPr>
      </w:pPr>
    </w:p>
    <w:p w14:paraId="1A26B883" w14:textId="47765DF6" w:rsidR="00306314" w:rsidRPr="004A36AD" w:rsidRDefault="00306314" w:rsidP="004A36AD">
      <w:pPr>
        <w:pStyle w:val="3"/>
        <w:rPr>
          <w:rFonts w:cs="Times New Roman"/>
          <w:b w:val="0"/>
          <w:sz w:val="24"/>
          <w:lang w:val="ru-RU"/>
        </w:rPr>
      </w:pPr>
      <w:r w:rsidRPr="00CA74F0">
        <w:rPr>
          <w:rFonts w:cs="Times New Roman"/>
          <w:b w:val="0"/>
          <w:sz w:val="24"/>
        </w:rPr>
        <w:t>Вывод</w:t>
      </w:r>
      <w:r w:rsidR="004A36AD" w:rsidRPr="004A36AD">
        <w:rPr>
          <w:rFonts w:cs="Times New Roman"/>
          <w:b w:val="0"/>
          <w:sz w:val="24"/>
          <w:lang w:val="ru-RU"/>
        </w:rPr>
        <w:t xml:space="preserve">: </w:t>
      </w:r>
      <w:r w:rsidR="004A36AD">
        <w:rPr>
          <w:rFonts w:cs="Times New Roman"/>
          <w:b w:val="0"/>
          <w:sz w:val="24"/>
          <w:lang w:val="ru-RU"/>
        </w:rPr>
        <w:t>я</w:t>
      </w:r>
      <w:r w:rsidRPr="00CA74F0">
        <w:rPr>
          <w:rFonts w:cs="Times New Roman"/>
          <w:b w:val="0"/>
          <w:sz w:val="24"/>
        </w:rPr>
        <w:t xml:space="preserve"> изучил правила перегрузки операций и принцип</w:t>
      </w:r>
      <w:r w:rsidR="008F10E8">
        <w:rPr>
          <w:rFonts w:cs="Times New Roman"/>
          <w:b w:val="0"/>
          <w:sz w:val="24"/>
          <w:lang w:val="ru-RU"/>
        </w:rPr>
        <w:t>ы</w:t>
      </w:r>
      <w:bookmarkStart w:id="0" w:name="_GoBack"/>
      <w:bookmarkEnd w:id="0"/>
      <w:r w:rsidRPr="00CA74F0">
        <w:rPr>
          <w:rFonts w:cs="Times New Roman"/>
          <w:b w:val="0"/>
          <w:sz w:val="24"/>
        </w:rPr>
        <w:t xml:space="preserve"> обработки исключений в C++</w:t>
      </w:r>
    </w:p>
    <w:p w14:paraId="06B25C6F" w14:textId="77777777" w:rsidR="00306314" w:rsidRPr="00CA74F0" w:rsidRDefault="00306314" w:rsidP="00306314">
      <w:pPr>
        <w:rPr>
          <w:lang/>
        </w:rPr>
      </w:pPr>
    </w:p>
    <w:sectPr w:rsidR="00306314" w:rsidRPr="00CA74F0" w:rsidSect="00996293">
      <w:pgSz w:w="11906" w:h="16838"/>
      <w:pgMar w:top="851" w:right="1133" w:bottom="851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E3748"/>
    <w:multiLevelType w:val="hybridMultilevel"/>
    <w:tmpl w:val="A3CA2B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B5D70"/>
    <w:multiLevelType w:val="hybridMultilevel"/>
    <w:tmpl w:val="DDD83B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008AF"/>
    <w:multiLevelType w:val="hybridMultilevel"/>
    <w:tmpl w:val="AF4C61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D4EC9"/>
    <w:multiLevelType w:val="hybridMultilevel"/>
    <w:tmpl w:val="96302C5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531F1"/>
    <w:multiLevelType w:val="hybridMultilevel"/>
    <w:tmpl w:val="3ED6FD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F3C73"/>
    <w:multiLevelType w:val="hybridMultilevel"/>
    <w:tmpl w:val="63367A88"/>
    <w:lvl w:ilvl="0" w:tplc="F2C4F3A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  <w:sz w:val="26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71A98"/>
    <w:multiLevelType w:val="hybridMultilevel"/>
    <w:tmpl w:val="B0F887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0C5BFC"/>
    <w:multiLevelType w:val="hybridMultilevel"/>
    <w:tmpl w:val="0EF899CE"/>
    <w:lvl w:ilvl="0" w:tplc="7ECE24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C0751"/>
    <w:multiLevelType w:val="hybridMultilevel"/>
    <w:tmpl w:val="B6E284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DF71D8"/>
    <w:multiLevelType w:val="hybridMultilevel"/>
    <w:tmpl w:val="AFFAB7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5F406D"/>
    <w:multiLevelType w:val="hybridMultilevel"/>
    <w:tmpl w:val="7A9E84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EE6CA6"/>
    <w:multiLevelType w:val="hybridMultilevel"/>
    <w:tmpl w:val="EA0A11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075B27"/>
    <w:multiLevelType w:val="hybridMultilevel"/>
    <w:tmpl w:val="3D2E61A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3"/>
  </w:num>
  <w:num w:numId="5">
    <w:abstractNumId w:val="9"/>
  </w:num>
  <w:num w:numId="6">
    <w:abstractNumId w:val="12"/>
  </w:num>
  <w:num w:numId="7">
    <w:abstractNumId w:val="11"/>
  </w:num>
  <w:num w:numId="8">
    <w:abstractNumId w:val="2"/>
  </w:num>
  <w:num w:numId="9">
    <w:abstractNumId w:val="4"/>
  </w:num>
  <w:num w:numId="10">
    <w:abstractNumId w:val="0"/>
  </w:num>
  <w:num w:numId="11">
    <w:abstractNumId w:val="7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TrueTypeFonts/>
  <w:saveSubsetFonts/>
  <w:attachedTemplate r:id="rId1"/>
  <w:defaultTabStop w:val="48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078"/>
    <w:rsid w:val="0006566F"/>
    <w:rsid w:val="000F58E4"/>
    <w:rsid w:val="00106B9E"/>
    <w:rsid w:val="00116E5E"/>
    <w:rsid w:val="00152225"/>
    <w:rsid w:val="00193E26"/>
    <w:rsid w:val="002231F8"/>
    <w:rsid w:val="00262C15"/>
    <w:rsid w:val="00273D1E"/>
    <w:rsid w:val="002A335D"/>
    <w:rsid w:val="002A6C17"/>
    <w:rsid w:val="00306314"/>
    <w:rsid w:val="0034579B"/>
    <w:rsid w:val="00373F09"/>
    <w:rsid w:val="003B5187"/>
    <w:rsid w:val="003C6857"/>
    <w:rsid w:val="00460CE8"/>
    <w:rsid w:val="00463BB8"/>
    <w:rsid w:val="004A36AD"/>
    <w:rsid w:val="004F147B"/>
    <w:rsid w:val="004F1E93"/>
    <w:rsid w:val="00525598"/>
    <w:rsid w:val="00526281"/>
    <w:rsid w:val="00640F06"/>
    <w:rsid w:val="006678DA"/>
    <w:rsid w:val="006921F3"/>
    <w:rsid w:val="00702078"/>
    <w:rsid w:val="0075799C"/>
    <w:rsid w:val="00802126"/>
    <w:rsid w:val="008C23A0"/>
    <w:rsid w:val="008F10E8"/>
    <w:rsid w:val="00957580"/>
    <w:rsid w:val="009644C3"/>
    <w:rsid w:val="00971077"/>
    <w:rsid w:val="00996293"/>
    <w:rsid w:val="009B0660"/>
    <w:rsid w:val="00A15480"/>
    <w:rsid w:val="00AE739B"/>
    <w:rsid w:val="00B11E85"/>
    <w:rsid w:val="00B402F6"/>
    <w:rsid w:val="00B46771"/>
    <w:rsid w:val="00B543AD"/>
    <w:rsid w:val="00B95C20"/>
    <w:rsid w:val="00C77961"/>
    <w:rsid w:val="00CA74F0"/>
    <w:rsid w:val="00D92CD9"/>
    <w:rsid w:val="00E44AC2"/>
    <w:rsid w:val="00E96207"/>
    <w:rsid w:val="00F33640"/>
    <w:rsid w:val="00F466B4"/>
    <w:rsid w:val="00F8494A"/>
    <w:rsid w:val="00FD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C37A0"/>
  <w15:chartTrackingRefBased/>
  <w15:docId w15:val="{5D37EE62-9790-40E2-9E91-51EDE7A5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314"/>
    <w:rPr>
      <w:rFonts w:ascii="Times New Roman" w:hAnsi="Times New Roman"/>
      <w:sz w:val="26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6566F"/>
    <w:pPr>
      <w:keepNext/>
      <w:keepLines/>
      <w:spacing w:before="240" w:after="240"/>
      <w:contextualSpacing/>
      <w:jc w:val="center"/>
      <w:outlineLvl w:val="0"/>
    </w:pPr>
    <w:rPr>
      <w:rFonts w:eastAsiaTheme="majorEastAsia" w:cstheme="majorBidi"/>
      <w:b/>
      <w:bCs/>
      <w:sz w:val="32"/>
      <w:szCs w:val="32"/>
      <w:lang/>
    </w:rPr>
  </w:style>
  <w:style w:type="paragraph" w:styleId="2">
    <w:name w:val="heading 2"/>
    <w:basedOn w:val="a"/>
    <w:next w:val="a"/>
    <w:link w:val="20"/>
    <w:uiPriority w:val="9"/>
    <w:unhideWhenUsed/>
    <w:qFormat/>
    <w:rsid w:val="0006566F"/>
    <w:pPr>
      <w:keepNext/>
      <w:keepLines/>
      <w:spacing w:before="120"/>
      <w:jc w:val="center"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306314"/>
    <w:pPr>
      <w:jc w:val="left"/>
      <w:outlineLvl w:val="2"/>
    </w:pPr>
    <w:rPr>
      <w:rFonts w:cstheme="majorBidi"/>
      <w:szCs w:val="24"/>
      <w:lang/>
    </w:rPr>
  </w:style>
  <w:style w:type="paragraph" w:styleId="4">
    <w:name w:val="heading 4"/>
    <w:aliases w:val="Код"/>
    <w:basedOn w:val="a"/>
    <w:next w:val="a"/>
    <w:link w:val="40"/>
    <w:uiPriority w:val="9"/>
    <w:unhideWhenUsed/>
    <w:qFormat/>
    <w:rsid w:val="00E44AC2"/>
    <w:pPr>
      <w:outlineLvl w:val="3"/>
    </w:pPr>
    <w:rPr>
      <w:rFonts w:ascii="JetBrains Mono" w:hAnsi="JetBrains Mono" w:cs="JetBrains Mono"/>
      <w:sz w:val="20"/>
      <w:szCs w:val="20"/>
    </w:rPr>
  </w:style>
  <w:style w:type="paragraph" w:styleId="5">
    <w:name w:val="heading 5"/>
    <w:aliases w:val="Код1"/>
    <w:basedOn w:val="a"/>
    <w:next w:val="a"/>
    <w:link w:val="50"/>
    <w:uiPriority w:val="9"/>
    <w:unhideWhenUsed/>
    <w:rsid w:val="00E44AC2"/>
    <w:pPr>
      <w:outlineLvl w:val="4"/>
    </w:pPr>
    <w:rPr>
      <w:rFonts w:ascii="JetBrains Mono" w:hAnsi="JetBrains Mono" w:cs="JetBrains Mono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566F"/>
    <w:rPr>
      <w:rFonts w:ascii="Times New Roman" w:eastAsiaTheme="majorEastAsia" w:hAnsi="Times New Roman" w:cstheme="majorBidi"/>
      <w:b/>
      <w:bCs/>
      <w:sz w:val="32"/>
      <w:szCs w:val="32"/>
      <w:lang/>
    </w:rPr>
  </w:style>
  <w:style w:type="character" w:customStyle="1" w:styleId="20">
    <w:name w:val="Заголовок 2 Знак"/>
    <w:basedOn w:val="a0"/>
    <w:link w:val="2"/>
    <w:uiPriority w:val="9"/>
    <w:rsid w:val="0006566F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06314"/>
    <w:rPr>
      <w:rFonts w:ascii="Times New Roman" w:eastAsiaTheme="majorEastAsia" w:hAnsi="Times New Roman" w:cstheme="majorBidi"/>
      <w:b/>
      <w:bCs/>
      <w:sz w:val="28"/>
      <w:szCs w:val="24"/>
    </w:rPr>
  </w:style>
  <w:style w:type="character" w:customStyle="1" w:styleId="40">
    <w:name w:val="Заголовок 4 Знак"/>
    <w:aliases w:val="Код Знак"/>
    <w:basedOn w:val="a0"/>
    <w:link w:val="4"/>
    <w:uiPriority w:val="9"/>
    <w:rsid w:val="00E44AC2"/>
    <w:rPr>
      <w:rFonts w:ascii="JetBrains Mono" w:hAnsi="JetBrains Mono" w:cs="JetBrains Mono"/>
      <w:sz w:val="20"/>
      <w:szCs w:val="20"/>
    </w:rPr>
  </w:style>
  <w:style w:type="character" w:customStyle="1" w:styleId="50">
    <w:name w:val="Заголовок 5 Знак"/>
    <w:aliases w:val="Код1 Знак"/>
    <w:basedOn w:val="a0"/>
    <w:link w:val="5"/>
    <w:uiPriority w:val="9"/>
    <w:rsid w:val="00E44AC2"/>
    <w:rPr>
      <w:rFonts w:ascii="JetBrains Mono" w:hAnsi="JetBrains Mono" w:cs="JetBrains Mono"/>
      <w:sz w:val="20"/>
      <w:szCs w:val="20"/>
    </w:rPr>
  </w:style>
  <w:style w:type="paragraph" w:styleId="a3">
    <w:name w:val="Intense Quote"/>
    <w:basedOn w:val="a"/>
    <w:next w:val="a"/>
    <w:link w:val="a4"/>
    <w:uiPriority w:val="30"/>
    <w:rsid w:val="004F147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303030"/>
    </w:rPr>
  </w:style>
  <w:style w:type="character" w:customStyle="1" w:styleId="a4">
    <w:name w:val="Выделенная цитата Знак"/>
    <w:basedOn w:val="a0"/>
    <w:link w:val="a3"/>
    <w:uiPriority w:val="30"/>
    <w:rsid w:val="004F147B"/>
    <w:rPr>
      <w:rFonts w:ascii="Times New Roman" w:hAnsi="Times New Roman" w:cs="Times New Roman"/>
      <w:i/>
      <w:iCs/>
      <w:color w:val="303030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306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6314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%20Projects\Prog_lang\reports\Krupenkov\3\rep\Report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FB285-55D6-4C3C-9A2C-A78726E89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</Template>
  <TotalTime>6</TotalTime>
  <Pages>7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Крупенков</dc:creator>
  <cp:keywords/>
  <dc:description/>
  <cp:lastModifiedBy>home pc</cp:lastModifiedBy>
  <cp:revision>5</cp:revision>
  <dcterms:created xsi:type="dcterms:W3CDTF">2021-10-15T10:34:00Z</dcterms:created>
  <dcterms:modified xsi:type="dcterms:W3CDTF">2021-11-14T12:25:00Z</dcterms:modified>
</cp:coreProperties>
</file>